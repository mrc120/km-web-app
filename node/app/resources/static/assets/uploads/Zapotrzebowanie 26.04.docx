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4612B" w14:textId="07DEA176" w:rsidR="00B0142E" w:rsidRDefault="00B0142E" w:rsidP="00B014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 w:rsidRPr="00B0142E">
        <w:rPr>
          <w:b/>
          <w:sz w:val="48"/>
          <w:szCs w:val="48"/>
        </w:rPr>
        <w:t>ZAPOTRZEBOWANIE</w:t>
      </w:r>
      <w:r w:rsidRPr="00B0142E">
        <w:t xml:space="preserve"> z dnia </w:t>
      </w:r>
      <w:sdt>
        <w:sdtPr>
          <w:id w:val="961148032"/>
          <w:placeholder>
            <w:docPart w:val="DDC14A9205BE44FD9D5ECC9D829818EB"/>
          </w:placeholder>
          <w:date w:fullDate="2023-04-23T00:00:00Z">
            <w:dateFormat w:val="dd.MM.yyyy"/>
            <w:lid w:val="pl-PL"/>
            <w:storeMappedDataAs w:val="dateTime"/>
            <w:calendar w:val="gregorian"/>
          </w:date>
        </w:sdtPr>
        <w:sdtContent>
          <w:r w:rsidR="0050238D">
            <w:t>23</w:t>
          </w:r>
          <w:r w:rsidR="000D19D0">
            <w:t>.</w:t>
          </w:r>
          <w:r w:rsidR="0050238D">
            <w:t>04</w:t>
          </w:r>
          <w:r w:rsidR="002A3A6E">
            <w:t>.202</w:t>
          </w:r>
          <w:r w:rsidR="0050238D">
            <w:t>3</w:t>
          </w:r>
        </w:sdtContent>
      </w:sdt>
      <w:r w:rsidRPr="00B0142E">
        <w:t xml:space="preserve"> </w:t>
      </w:r>
      <w:r w:rsidRPr="00B0142E">
        <w:rPr>
          <w:b/>
          <w:sz w:val="44"/>
          <w:szCs w:val="44"/>
        </w:rPr>
        <w:t>Dział</w:t>
      </w:r>
      <w:r w:rsidRPr="00B0142E">
        <w:t xml:space="preserve"> </w:t>
      </w:r>
      <w:r w:rsidR="003871B0">
        <w:t xml:space="preserve">  </w:t>
      </w:r>
      <w:r w:rsidR="00A048B5">
        <w:rPr>
          <w:rStyle w:val="Styl1"/>
        </w:rPr>
        <w:t>IT</w:t>
      </w:r>
    </w:p>
    <w:p w14:paraId="3A00580F" w14:textId="77777777" w:rsidR="001D5C0C" w:rsidRDefault="00B0142E" w:rsidP="001D5C0C">
      <w:pPr>
        <w:jc w:val="center"/>
      </w:pPr>
      <w:r>
        <w:t xml:space="preserve">Rodzaj </w:t>
      </w:r>
      <w:r w:rsidR="00782837">
        <w:t xml:space="preserve">zakupu: </w:t>
      </w:r>
      <w:r w:rsidR="001D5C0C">
        <w:t xml:space="preserve"> </w:t>
      </w:r>
      <w:r w:rsidR="0031224D">
        <w:rPr>
          <w:b/>
        </w:rPr>
        <w:t>zakup materiału lub wyposażenia</w:t>
      </w:r>
      <w:r w:rsidR="001D5C0C">
        <w:t xml:space="preserve">     </w:t>
      </w:r>
      <w:r w:rsidR="001D5C0C" w:rsidRPr="001D46D1">
        <w:rPr>
          <w:b/>
          <w:sz w:val="28"/>
          <w:szCs w:val="28"/>
        </w:rPr>
        <w:t>PILNE</w:t>
      </w:r>
      <w:r w:rsidR="001D5C0C" w:rsidRPr="003F6AE9">
        <w:rPr>
          <w:sz w:val="28"/>
          <w:szCs w:val="28"/>
        </w:rPr>
        <w:t xml:space="preserve"> – </w:t>
      </w:r>
      <w:r w:rsidR="001D5C0C" w:rsidRPr="001D46D1">
        <w:t>UNIERUCHOMIONY AUTOBUS</w:t>
      </w:r>
      <w:r w:rsidR="001D5C0C" w:rsidRPr="003F6AE9">
        <w:rPr>
          <w:sz w:val="28"/>
          <w:szCs w:val="28"/>
        </w:rPr>
        <w:t xml:space="preserve"> -</w:t>
      </w:r>
      <w:r w:rsidR="001D5C0C">
        <w:rPr>
          <w:sz w:val="28"/>
          <w:szCs w:val="28"/>
        </w:rPr>
        <w:t xml:space="preserve"> </w:t>
      </w:r>
      <w:sdt>
        <w:sdtPr>
          <w:rPr>
            <w:sz w:val="56"/>
            <w:szCs w:val="56"/>
          </w:rPr>
          <w:id w:val="164822664"/>
          <w14:checkbox>
            <w14:checked w14:val="0"/>
            <w14:checkedState w14:val="2612" w14:font="Arial Unicode MS"/>
            <w14:uncheckedState w14:val="2610" w14:font="Arial Unicode MS"/>
          </w14:checkbox>
        </w:sdtPr>
        <w:sdtContent>
          <w:r w:rsidR="0031224D">
            <w:rPr>
              <w:rFonts w:ascii="Arial Unicode MS" w:eastAsia="Arial Unicode MS" w:hAnsi="Arial Unicode MS" w:cs="Arial Unicode MS" w:hint="eastAsia"/>
              <w:sz w:val="56"/>
              <w:szCs w:val="56"/>
            </w:rPr>
            <w:t>☐</w:t>
          </w:r>
        </w:sdtContent>
      </w:sdt>
    </w:p>
    <w:tbl>
      <w:tblPr>
        <w:tblStyle w:val="Tabela-Siatka"/>
        <w:tblpPr w:leftFromText="141" w:rightFromText="141" w:vertAnchor="text" w:horzAnchor="margin" w:tblpY="-67"/>
        <w:tblW w:w="10910" w:type="dxa"/>
        <w:tblLook w:val="04A0" w:firstRow="1" w:lastRow="0" w:firstColumn="1" w:lastColumn="0" w:noHBand="0" w:noVBand="1"/>
      </w:tblPr>
      <w:tblGrid>
        <w:gridCol w:w="388"/>
        <w:gridCol w:w="10522"/>
      </w:tblGrid>
      <w:tr w:rsidR="00771A50" w:rsidRPr="00BD7B0B" w14:paraId="117BB2EC" w14:textId="77777777" w:rsidTr="00771A50">
        <w:trPr>
          <w:trHeight w:val="322"/>
        </w:trPr>
        <w:tc>
          <w:tcPr>
            <w:tcW w:w="388" w:type="dxa"/>
          </w:tcPr>
          <w:p w14:paraId="3A3EFC16" w14:textId="77777777" w:rsidR="00771A50" w:rsidRPr="001D46D1" w:rsidRDefault="00771A50" w:rsidP="00771A50">
            <w:pPr>
              <w:pStyle w:val="Akapitzlist"/>
              <w:numPr>
                <w:ilvl w:val="0"/>
                <w:numId w:val="3"/>
              </w:numPr>
              <w:ind w:hanging="720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522" w:type="dxa"/>
          </w:tcPr>
          <w:p w14:paraId="1D599A28" w14:textId="206789D6" w:rsidR="0084731D" w:rsidRPr="0050238D" w:rsidRDefault="0050238D" w:rsidP="003961E2">
            <w:pPr>
              <w:jc w:val="both"/>
              <w:rPr>
                <w:sz w:val="28"/>
                <w:szCs w:val="28"/>
                <w:lang w:val="en-US"/>
              </w:rPr>
            </w:pPr>
            <w:r w:rsidRPr="0050238D">
              <w:rPr>
                <w:sz w:val="28"/>
                <w:szCs w:val="28"/>
                <w:lang w:val="en-US"/>
              </w:rPr>
              <w:t xml:space="preserve">Lexmark toner 0X463X11G (black) </w:t>
            </w:r>
            <w:r w:rsidR="006B1F32">
              <w:rPr>
                <w:sz w:val="28"/>
                <w:szCs w:val="28"/>
                <w:lang w:val="en-US"/>
              </w:rPr>
              <w:tab/>
            </w:r>
            <w:r w:rsidR="006B1F32">
              <w:rPr>
                <w:sz w:val="28"/>
                <w:szCs w:val="28"/>
                <w:lang w:val="en-US"/>
              </w:rPr>
              <w:tab/>
            </w:r>
            <w:r w:rsidR="006B1F32">
              <w:rPr>
                <w:sz w:val="28"/>
                <w:szCs w:val="28"/>
                <w:lang w:val="en-US"/>
              </w:rPr>
              <w:tab/>
            </w:r>
            <w:r w:rsidR="006B1F32">
              <w:rPr>
                <w:sz w:val="28"/>
                <w:szCs w:val="28"/>
                <w:lang w:val="en-US"/>
              </w:rPr>
              <w:tab/>
            </w:r>
            <w:r w:rsidR="006B1F32">
              <w:rPr>
                <w:sz w:val="28"/>
                <w:szCs w:val="28"/>
                <w:lang w:val="en-US"/>
              </w:rPr>
              <w:tab/>
            </w:r>
            <w:r w:rsidR="006B1F32">
              <w:rPr>
                <w:sz w:val="28"/>
                <w:szCs w:val="28"/>
                <w:lang w:val="en-US"/>
              </w:rPr>
              <w:tab/>
            </w:r>
            <w:r w:rsidR="00A83B5D">
              <w:rPr>
                <w:sz w:val="28"/>
                <w:szCs w:val="28"/>
                <w:lang w:val="en-US"/>
              </w:rPr>
              <w:tab/>
            </w:r>
            <w:r w:rsidR="006B1F32"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 xml:space="preserve">- 1 </w:t>
            </w:r>
            <w:proofErr w:type="spellStart"/>
            <w:r>
              <w:rPr>
                <w:sz w:val="28"/>
                <w:szCs w:val="28"/>
                <w:lang w:val="en-US"/>
              </w:rPr>
              <w:t>sztuka</w:t>
            </w:r>
            <w:proofErr w:type="spellEnd"/>
          </w:p>
        </w:tc>
      </w:tr>
      <w:tr w:rsidR="00A83B5D" w:rsidRPr="00BD7B0B" w14:paraId="6A9124A3" w14:textId="77777777" w:rsidTr="00771A50">
        <w:trPr>
          <w:trHeight w:val="322"/>
        </w:trPr>
        <w:tc>
          <w:tcPr>
            <w:tcW w:w="388" w:type="dxa"/>
          </w:tcPr>
          <w:p w14:paraId="2065F15D" w14:textId="77777777" w:rsidR="00A83B5D" w:rsidRPr="00A83B5D" w:rsidRDefault="00A83B5D" w:rsidP="00771A50">
            <w:pPr>
              <w:pStyle w:val="Akapitzlist"/>
              <w:numPr>
                <w:ilvl w:val="0"/>
                <w:numId w:val="3"/>
              </w:numPr>
              <w:ind w:hanging="720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522" w:type="dxa"/>
          </w:tcPr>
          <w:p w14:paraId="01E93489" w14:textId="3A8BCDEB" w:rsidR="00A83B5D" w:rsidRPr="0050238D" w:rsidRDefault="00A83B5D" w:rsidP="003961E2">
            <w:pPr>
              <w:jc w:val="both"/>
              <w:rPr>
                <w:sz w:val="28"/>
                <w:szCs w:val="28"/>
                <w:lang w:val="en-US"/>
              </w:rPr>
            </w:pPr>
            <w:r w:rsidRPr="00A83B5D">
              <w:rPr>
                <w:sz w:val="28"/>
                <w:szCs w:val="28"/>
                <w:lang w:val="en-US"/>
              </w:rPr>
              <w:t xml:space="preserve">Brother </w:t>
            </w:r>
            <w:proofErr w:type="spellStart"/>
            <w:r w:rsidRPr="00A83B5D">
              <w:rPr>
                <w:sz w:val="28"/>
                <w:szCs w:val="28"/>
                <w:lang w:val="en-US"/>
              </w:rPr>
              <w:t>bęben</w:t>
            </w:r>
            <w:proofErr w:type="spellEnd"/>
            <w:r w:rsidRPr="00A83B5D">
              <w:rPr>
                <w:sz w:val="28"/>
                <w:szCs w:val="28"/>
                <w:lang w:val="en-US"/>
              </w:rPr>
              <w:t xml:space="preserve"> DR-3400 (black)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  <w:t xml:space="preserve">- 1 </w:t>
            </w:r>
            <w:proofErr w:type="spellStart"/>
            <w:r>
              <w:rPr>
                <w:sz w:val="28"/>
                <w:szCs w:val="28"/>
                <w:lang w:val="en-US"/>
              </w:rPr>
              <w:t>sztuka</w:t>
            </w:r>
            <w:proofErr w:type="spellEnd"/>
          </w:p>
        </w:tc>
      </w:tr>
      <w:tr w:rsidR="00A83B5D" w:rsidRPr="00BD7B0B" w14:paraId="1C7FD49D" w14:textId="77777777" w:rsidTr="00771A50">
        <w:trPr>
          <w:trHeight w:val="322"/>
        </w:trPr>
        <w:tc>
          <w:tcPr>
            <w:tcW w:w="388" w:type="dxa"/>
          </w:tcPr>
          <w:p w14:paraId="1373DA68" w14:textId="77777777" w:rsidR="00A83B5D" w:rsidRPr="00A83B5D" w:rsidRDefault="00A83B5D" w:rsidP="00771A50">
            <w:pPr>
              <w:pStyle w:val="Akapitzlist"/>
              <w:numPr>
                <w:ilvl w:val="0"/>
                <w:numId w:val="3"/>
              </w:numPr>
              <w:ind w:hanging="720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522" w:type="dxa"/>
          </w:tcPr>
          <w:p w14:paraId="5E8E848C" w14:textId="08336412" w:rsidR="00A83B5D" w:rsidRPr="00A83B5D" w:rsidRDefault="00A83B5D" w:rsidP="003961E2">
            <w:pPr>
              <w:jc w:val="both"/>
              <w:rPr>
                <w:sz w:val="28"/>
                <w:szCs w:val="28"/>
                <w:lang w:val="en-US"/>
              </w:rPr>
            </w:pPr>
            <w:r w:rsidRPr="00A83B5D">
              <w:rPr>
                <w:sz w:val="28"/>
                <w:szCs w:val="28"/>
                <w:lang w:val="en-US"/>
              </w:rPr>
              <w:t>Microsoft Windows Server 2022 Standard 16 Core</w:t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  <w:t xml:space="preserve">- 1 </w:t>
            </w:r>
            <w:proofErr w:type="spellStart"/>
            <w:r>
              <w:rPr>
                <w:sz w:val="28"/>
                <w:szCs w:val="28"/>
                <w:lang w:val="en-US"/>
              </w:rPr>
              <w:t>sztuka</w:t>
            </w:r>
            <w:proofErr w:type="spellEnd"/>
          </w:p>
        </w:tc>
      </w:tr>
      <w:tr w:rsidR="00BD7B0B" w:rsidRPr="00BD7B0B" w14:paraId="63821BB5" w14:textId="77777777" w:rsidTr="00771A50">
        <w:trPr>
          <w:trHeight w:val="322"/>
        </w:trPr>
        <w:tc>
          <w:tcPr>
            <w:tcW w:w="388" w:type="dxa"/>
          </w:tcPr>
          <w:p w14:paraId="0EAAF4A9" w14:textId="77777777" w:rsidR="00BD7B0B" w:rsidRPr="00A83B5D" w:rsidRDefault="00BD7B0B" w:rsidP="00771A50">
            <w:pPr>
              <w:pStyle w:val="Akapitzlist"/>
              <w:numPr>
                <w:ilvl w:val="0"/>
                <w:numId w:val="3"/>
              </w:numPr>
              <w:ind w:hanging="720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522" w:type="dxa"/>
          </w:tcPr>
          <w:p w14:paraId="4F78AC98" w14:textId="0A284814" w:rsidR="00BD7B0B" w:rsidRPr="00A83B5D" w:rsidRDefault="00BD7B0B" w:rsidP="003961E2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Zszywacz</w:t>
            </w:r>
            <w:proofErr w:type="spellEnd"/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  <w:t xml:space="preserve"> </w:t>
            </w:r>
            <w:r>
              <w:rPr>
                <w:sz w:val="28"/>
                <w:szCs w:val="28"/>
                <w:lang w:val="en-US"/>
              </w:rPr>
              <w:tab/>
              <w:t xml:space="preserve">- 1 </w:t>
            </w:r>
            <w:proofErr w:type="spellStart"/>
            <w:r>
              <w:rPr>
                <w:sz w:val="28"/>
                <w:szCs w:val="28"/>
                <w:lang w:val="en-US"/>
              </w:rPr>
              <w:t>sztuka</w:t>
            </w:r>
            <w:proofErr w:type="spellEnd"/>
          </w:p>
        </w:tc>
      </w:tr>
      <w:tr w:rsidR="00BD7B0B" w:rsidRPr="00BD7B0B" w14:paraId="44747A86" w14:textId="77777777" w:rsidTr="00771A50">
        <w:trPr>
          <w:trHeight w:val="322"/>
        </w:trPr>
        <w:tc>
          <w:tcPr>
            <w:tcW w:w="388" w:type="dxa"/>
          </w:tcPr>
          <w:p w14:paraId="54DD15AE" w14:textId="77777777" w:rsidR="00BD7B0B" w:rsidRPr="00A83B5D" w:rsidRDefault="00BD7B0B" w:rsidP="00771A50">
            <w:pPr>
              <w:pStyle w:val="Akapitzlist"/>
              <w:numPr>
                <w:ilvl w:val="0"/>
                <w:numId w:val="3"/>
              </w:numPr>
              <w:ind w:hanging="720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522" w:type="dxa"/>
          </w:tcPr>
          <w:p w14:paraId="40958DFA" w14:textId="5EE7A19D" w:rsidR="00BD7B0B" w:rsidRDefault="00BD7B0B" w:rsidP="003961E2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Dziurkacz</w:t>
            </w:r>
            <w:proofErr w:type="spellEnd"/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  <w:t xml:space="preserve">- 1 </w:t>
            </w:r>
            <w:proofErr w:type="spellStart"/>
            <w:r>
              <w:rPr>
                <w:sz w:val="28"/>
                <w:szCs w:val="28"/>
                <w:lang w:val="en-US"/>
              </w:rPr>
              <w:t>sztuka</w:t>
            </w:r>
            <w:proofErr w:type="spellEnd"/>
          </w:p>
        </w:tc>
      </w:tr>
      <w:tr w:rsidR="00BD7B0B" w:rsidRPr="00BD7B0B" w14:paraId="2941A3D5" w14:textId="77777777" w:rsidTr="00771A50">
        <w:trPr>
          <w:trHeight w:val="322"/>
        </w:trPr>
        <w:tc>
          <w:tcPr>
            <w:tcW w:w="388" w:type="dxa"/>
          </w:tcPr>
          <w:p w14:paraId="20F1D3DF" w14:textId="11C53814" w:rsidR="00BD7B0B" w:rsidRPr="00A83B5D" w:rsidRDefault="00BD7B0B" w:rsidP="00771A50">
            <w:pPr>
              <w:pStyle w:val="Akapitzlist"/>
              <w:numPr>
                <w:ilvl w:val="0"/>
                <w:numId w:val="3"/>
              </w:numPr>
              <w:ind w:hanging="720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522" w:type="dxa"/>
          </w:tcPr>
          <w:p w14:paraId="7859D4B2" w14:textId="3AE52CBC" w:rsidR="00BD7B0B" w:rsidRDefault="00BD7B0B" w:rsidP="003961E2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Taśma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izolacyjna</w:t>
            </w:r>
            <w:proofErr w:type="spellEnd"/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  <w:t xml:space="preserve">- 2 </w:t>
            </w:r>
            <w:proofErr w:type="spellStart"/>
            <w:r>
              <w:rPr>
                <w:sz w:val="28"/>
                <w:szCs w:val="28"/>
                <w:lang w:val="en-US"/>
              </w:rPr>
              <w:t>sztuki</w:t>
            </w:r>
            <w:proofErr w:type="spellEnd"/>
          </w:p>
        </w:tc>
      </w:tr>
      <w:tr w:rsidR="00BD7B0B" w:rsidRPr="00BD7B0B" w14:paraId="35CD715D" w14:textId="77777777" w:rsidTr="00771A50">
        <w:trPr>
          <w:trHeight w:val="322"/>
        </w:trPr>
        <w:tc>
          <w:tcPr>
            <w:tcW w:w="388" w:type="dxa"/>
          </w:tcPr>
          <w:p w14:paraId="7B7939C3" w14:textId="77777777" w:rsidR="00BD7B0B" w:rsidRPr="00A83B5D" w:rsidRDefault="00BD7B0B" w:rsidP="00771A50">
            <w:pPr>
              <w:pStyle w:val="Akapitzlist"/>
              <w:numPr>
                <w:ilvl w:val="0"/>
                <w:numId w:val="3"/>
              </w:numPr>
              <w:ind w:hanging="720"/>
              <w:jc w:val="center"/>
              <w:rPr>
                <w:b/>
                <w:sz w:val="28"/>
                <w:szCs w:val="28"/>
                <w:lang w:val="en-US"/>
              </w:rPr>
            </w:pPr>
          </w:p>
        </w:tc>
        <w:tc>
          <w:tcPr>
            <w:tcW w:w="10522" w:type="dxa"/>
          </w:tcPr>
          <w:p w14:paraId="74A9EBF1" w14:textId="241A1A44" w:rsidR="00BD7B0B" w:rsidRDefault="00BD7B0B" w:rsidP="003961E2">
            <w:pPr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Trytytki</w:t>
            </w:r>
            <w:proofErr w:type="spellEnd"/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</w:r>
            <w:r>
              <w:rPr>
                <w:sz w:val="28"/>
                <w:szCs w:val="28"/>
                <w:lang w:val="en-US"/>
              </w:rPr>
              <w:tab/>
              <w:t xml:space="preserve">- 2 </w:t>
            </w:r>
            <w:proofErr w:type="spellStart"/>
            <w:r>
              <w:rPr>
                <w:sz w:val="28"/>
                <w:szCs w:val="28"/>
                <w:lang w:val="en-US"/>
              </w:rPr>
              <w:t>sztuki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</w:tr>
    </w:tbl>
    <w:p w14:paraId="2D2D416E" w14:textId="77777777" w:rsidR="00CA2C7B" w:rsidRPr="0050238D" w:rsidRDefault="00CA2C7B" w:rsidP="00CA2C7B">
      <w:pPr>
        <w:pStyle w:val="Akapitzlist"/>
        <w:ind w:left="0"/>
        <w:rPr>
          <w:lang w:val="en-US"/>
        </w:rPr>
      </w:pPr>
    </w:p>
    <w:p w14:paraId="3C33E4CA" w14:textId="77777777" w:rsidR="005120B1" w:rsidRDefault="005120B1" w:rsidP="00C954FD">
      <w:pPr>
        <w:pStyle w:val="Akapitzlist"/>
        <w:ind w:left="0"/>
        <w:rPr>
          <w:sz w:val="18"/>
          <w:szCs w:val="18"/>
        </w:rPr>
      </w:pPr>
      <w:r w:rsidRPr="001D5C0C">
        <w:rPr>
          <w:b/>
          <w:sz w:val="28"/>
          <w:szCs w:val="28"/>
        </w:rPr>
        <w:t>U</w:t>
      </w:r>
      <w:r w:rsidR="001D5C0C" w:rsidRPr="001D5C0C">
        <w:rPr>
          <w:b/>
          <w:sz w:val="28"/>
          <w:szCs w:val="28"/>
        </w:rPr>
        <w:t>z</w:t>
      </w:r>
      <w:r w:rsidRPr="001D5C0C">
        <w:rPr>
          <w:b/>
          <w:sz w:val="28"/>
          <w:szCs w:val="28"/>
        </w:rPr>
        <w:t>asadnienie zakupu części materiału lub usługi</w:t>
      </w:r>
      <w:r w:rsidR="005F1514">
        <w:rPr>
          <w:b/>
          <w:sz w:val="28"/>
          <w:szCs w:val="28"/>
        </w:rPr>
        <w:t>:</w:t>
      </w:r>
      <w:r w:rsidR="001D5C0C" w:rsidRPr="001D5C0C">
        <w:rPr>
          <w:sz w:val="24"/>
          <w:szCs w:val="24"/>
        </w:rPr>
        <w:t xml:space="preserve"> </w:t>
      </w:r>
      <w:r w:rsidR="001D5C0C" w:rsidRPr="005F1514">
        <w:rPr>
          <w:sz w:val="18"/>
          <w:szCs w:val="18"/>
        </w:rPr>
        <w:t>(np. numer taborowy autobusu, do jakich celów będzie wykorzystany nabyty towar, pomieszczenie lub osoba do której trafi zamówienie, inne)</w:t>
      </w:r>
    </w:p>
    <w:p w14:paraId="2DDCEC54" w14:textId="70AE911D" w:rsidR="00543E54" w:rsidRDefault="0050238D" w:rsidP="00A5534E">
      <w:pPr>
        <w:pStyle w:val="Akapitzlist"/>
        <w:numPr>
          <w:ilvl w:val="0"/>
          <w:numId w:val="6"/>
        </w:numPr>
        <w:spacing w:line="276" w:lineRule="auto"/>
        <w:ind w:left="0" w:hanging="720"/>
      </w:pPr>
      <w:r w:rsidRPr="0050238D">
        <w:t xml:space="preserve">1. Toner do Lexmark x464 na </w:t>
      </w:r>
      <w:r>
        <w:t>punkt al. Jachowicza</w:t>
      </w:r>
    </w:p>
    <w:p w14:paraId="335C1B21" w14:textId="24826204" w:rsidR="00A83B5D" w:rsidRDefault="00A83B5D" w:rsidP="00A5534E">
      <w:pPr>
        <w:pStyle w:val="Akapitzlist"/>
        <w:numPr>
          <w:ilvl w:val="0"/>
          <w:numId w:val="6"/>
        </w:numPr>
        <w:spacing w:line="276" w:lineRule="auto"/>
        <w:ind w:left="0" w:hanging="720"/>
      </w:pPr>
      <w:r>
        <w:t xml:space="preserve">2. </w:t>
      </w:r>
      <w:proofErr w:type="spellStart"/>
      <w:r>
        <w:t>Beben</w:t>
      </w:r>
      <w:proofErr w:type="spellEnd"/>
      <w:r>
        <w:t xml:space="preserve"> do działu PR</w:t>
      </w:r>
    </w:p>
    <w:p w14:paraId="76F13CFF" w14:textId="215B1E74" w:rsidR="00A83B5D" w:rsidRPr="00A83B5D" w:rsidRDefault="00A83B5D" w:rsidP="00A5534E">
      <w:pPr>
        <w:pStyle w:val="Akapitzlist"/>
        <w:numPr>
          <w:ilvl w:val="0"/>
          <w:numId w:val="6"/>
        </w:numPr>
        <w:spacing w:line="276" w:lineRule="auto"/>
        <w:ind w:left="0" w:hanging="720"/>
      </w:pPr>
      <w:r w:rsidRPr="00A83B5D">
        <w:t xml:space="preserve">3. Windows </w:t>
      </w:r>
      <w:proofErr w:type="spellStart"/>
      <w:r w:rsidRPr="00A83B5D">
        <w:t>server</w:t>
      </w:r>
      <w:proofErr w:type="spellEnd"/>
      <w:r w:rsidRPr="00A83B5D">
        <w:t xml:space="preserve"> licencja do serwera plików w</w:t>
      </w:r>
      <w:r>
        <w:t>ewnątrz sieciowych</w:t>
      </w:r>
    </w:p>
    <w:p w14:paraId="0F632F48" w14:textId="77777777" w:rsidR="00543E54" w:rsidRPr="00A83B5D" w:rsidRDefault="00543E54" w:rsidP="001C7D12">
      <w:pPr>
        <w:pStyle w:val="Akapitzlist"/>
        <w:numPr>
          <w:ilvl w:val="0"/>
          <w:numId w:val="6"/>
        </w:numPr>
        <w:spacing w:line="276" w:lineRule="auto"/>
        <w:ind w:left="0" w:hanging="720"/>
      </w:pPr>
    </w:p>
    <w:p w14:paraId="6B198BAF" w14:textId="5CB67089" w:rsidR="003265DA" w:rsidRDefault="00A779D6" w:rsidP="001C7D12">
      <w:pPr>
        <w:pStyle w:val="Akapitzlist"/>
        <w:numPr>
          <w:ilvl w:val="0"/>
          <w:numId w:val="6"/>
        </w:numPr>
        <w:spacing w:line="276" w:lineRule="auto"/>
        <w:ind w:left="0" w:hanging="720"/>
      </w:pPr>
      <w:r w:rsidRPr="00543E54">
        <w:rPr>
          <w:b/>
        </w:rPr>
        <w:t>Osoba wnioskująca</w:t>
      </w:r>
      <w:r w:rsidR="005120B1" w:rsidRPr="00543E54">
        <w:rPr>
          <w:b/>
        </w:rPr>
        <w:t xml:space="preserve"> o zakup</w:t>
      </w:r>
      <w:r w:rsidR="005120B1">
        <w:t>:</w:t>
      </w:r>
      <w:r w:rsidR="001D46D1">
        <w:t xml:space="preserve"> </w:t>
      </w:r>
      <w:r w:rsidR="005120B1">
        <w:t xml:space="preserve"> </w:t>
      </w:r>
      <w:sdt>
        <w:sdtPr>
          <w:id w:val="-12077528"/>
          <w:placeholder>
            <w:docPart w:val="D6206BB83DBB412DB5CCB676E8E876F4"/>
          </w:placeholder>
        </w:sdtPr>
        <w:sdtContent>
          <w:r w:rsidR="007A3E65">
            <w:t>Krzysztof Mikołajczyk</w:t>
          </w:r>
          <w:r w:rsidR="0031224D">
            <w:tab/>
          </w:r>
        </w:sdtContent>
      </w:sdt>
    </w:p>
    <w:p w14:paraId="4E10B10F" w14:textId="77777777" w:rsidR="005120B1" w:rsidRDefault="00AA30D8" w:rsidP="001C7D12">
      <w:pPr>
        <w:pStyle w:val="Akapitzlist"/>
        <w:spacing w:line="276" w:lineRule="auto"/>
        <w:ind w:hanging="720"/>
        <w:jc w:val="center"/>
      </w:pPr>
      <w:r w:rsidRPr="001D5C0C">
        <w:rPr>
          <w:b/>
        </w:rPr>
        <w:t>Podpis</w:t>
      </w:r>
      <w:r w:rsidR="005120B1" w:rsidRPr="001D5C0C">
        <w:rPr>
          <w:b/>
        </w:rPr>
        <w:t xml:space="preserve"> KKO</w:t>
      </w:r>
      <w:r w:rsidR="005120B1">
        <w:t xml:space="preserve">: </w:t>
      </w:r>
      <w:sdt>
        <w:sdtPr>
          <w:id w:val="1780223847"/>
          <w:placeholder>
            <w:docPart w:val="02A7D3F22B4440108A207900ED7F5877"/>
          </w:placeholder>
          <w:showingPlcHdr/>
          <w:dropDownList>
            <w:listItem w:value="Wybierz element."/>
            <w:listItem w:displayText="Zatwierdzam" w:value="Zatwierdzam"/>
            <w:listItem w:displayText="Nie wyrażam zgody" w:value="Nie wyrażam zgody"/>
          </w:dropDownList>
        </w:sdtPr>
        <w:sdtContent>
          <w:r w:rsidR="000160BD">
            <w:rPr>
              <w:rStyle w:val="Tekstzastpczy"/>
            </w:rPr>
            <w:t xml:space="preserve">decyzja - </w:t>
          </w:r>
        </w:sdtContent>
      </w:sdt>
      <w:r w:rsidR="00A779D6">
        <w:t xml:space="preserve">  </w:t>
      </w:r>
      <w:sdt>
        <w:sdtPr>
          <w:id w:val="1840571811"/>
          <w:placeholder>
            <w:docPart w:val="B870801B2AD249F2BFAD6C4DCCCC2236"/>
          </w:placeholder>
          <w:dropDownList>
            <w:listItem w:value="Wybierz element."/>
            <w:listItem w:displayText="Krzysztof Królikowski" w:value="Krzysztof Królikowski"/>
            <w:listItem w:displayText="Krzysztof Krysiak" w:value="Krzysztof Krysiak"/>
            <w:listItem w:displayText="Sławomir Pakulski" w:value="Sławomir Pakulski"/>
            <w:listItem w:displayText="Grzegorz Kulpa" w:value="Grzegorz Kulpa"/>
            <w:listItem w:displayText="Robert Pawłowski" w:value="Robert Pawłowski"/>
            <w:listItem w:displayText="Piotr Konieczkowski" w:value="Piotr Konieczkowski"/>
            <w:listItem w:displayText="Tomasz Kowalczyk" w:value="Tomasz Kowalczyk"/>
          </w:dropDownList>
        </w:sdtPr>
        <w:sdtContent>
          <w:r w:rsidR="00883828">
            <w:t>Tomasz Kowalczyk</w:t>
          </w:r>
        </w:sdtContent>
      </w:sdt>
    </w:p>
    <w:p w14:paraId="71656948" w14:textId="50BCA3CF" w:rsidR="005120B1" w:rsidRDefault="009520F0" w:rsidP="001C7D12">
      <w:pPr>
        <w:pStyle w:val="Akapitzlist"/>
        <w:spacing w:line="276" w:lineRule="auto"/>
        <w:ind w:hanging="720"/>
        <w:jc w:val="right"/>
      </w:pPr>
      <w:r w:rsidRPr="001D5C0C">
        <w:rPr>
          <w:b/>
        </w:rPr>
        <w:t>Zatwierdził</w:t>
      </w:r>
      <w:r w:rsidR="005120B1" w:rsidRPr="001D5C0C">
        <w:rPr>
          <w:b/>
        </w:rPr>
        <w:t>:</w:t>
      </w:r>
      <w:r w:rsidR="005120B1">
        <w:t xml:space="preserve"> </w:t>
      </w:r>
      <w:sdt>
        <w:sdtPr>
          <w:id w:val="1237599182"/>
          <w:placeholder>
            <w:docPart w:val="53259EC3D7224044A0E562AD119785FC"/>
          </w:placeholder>
          <w:showingPlcHdr/>
          <w:dropDownList>
            <w:listItem w:value="Wybierz element."/>
            <w:listItem w:displayText="Zatwierdzam" w:value="Zatwierdzam"/>
            <w:listItem w:displayText="Nie wyrażam zgody" w:value="Nie wyrażam zgody"/>
            <w:listItem w:displayText="Proszę KKO o rozmowę" w:value="Proszę KKO o rozmowę"/>
          </w:dropDownList>
        </w:sdtPr>
        <w:sdtContent>
          <w:r>
            <w:t>decyzja</w:t>
          </w:r>
          <w:r w:rsidR="001D46D1">
            <w:t xml:space="preserve"> - </w:t>
          </w:r>
        </w:sdtContent>
      </w:sdt>
      <w:r w:rsidR="00A779D6">
        <w:t xml:space="preserve">  </w:t>
      </w:r>
      <w:sdt>
        <w:sdtPr>
          <w:id w:val="-407777096"/>
          <w:placeholder>
            <w:docPart w:val="00839CCE1A664FB1A3C949EDE46C7974"/>
          </w:placeholder>
          <w:dropDownList>
            <w:listItem w:value="Wybierz element."/>
            <w:listItem w:displayText="Robert Pawłowski" w:value="Robert Pawłowski"/>
            <w:listItem w:displayText="Janusz Majchrzak" w:value="Janusz Majchrzak"/>
            <w:listItem w:displayText="Marcin Uchwał" w:value="Marcin Uchwał"/>
          </w:dropDownList>
        </w:sdtPr>
        <w:sdtContent>
          <w:r w:rsidR="00F82240">
            <w:t>Marcin Uchwał</w:t>
          </w:r>
        </w:sdtContent>
      </w:sdt>
    </w:p>
    <w:p w14:paraId="5A84F161" w14:textId="77777777" w:rsidR="00F81F1D" w:rsidRDefault="00F81F1D" w:rsidP="00F81F1D">
      <w:pPr>
        <w:pStyle w:val="Akapitzlist"/>
        <w:ind w:hanging="720"/>
      </w:pPr>
      <w:r w:rsidRPr="003F6AE9">
        <w:rPr>
          <w:highlight w:val="yellow"/>
        </w:rPr>
        <w:t xml:space="preserve">Po zatwierdzeniu </w:t>
      </w:r>
      <w:r w:rsidR="00AA30D8" w:rsidRPr="003F6AE9">
        <w:rPr>
          <w:b/>
          <w:highlight w:val="yellow"/>
        </w:rPr>
        <w:t>osoba zatwierdzająca zakup</w:t>
      </w:r>
      <w:r w:rsidR="00AA30D8" w:rsidRPr="003F6AE9">
        <w:rPr>
          <w:highlight w:val="yellow"/>
        </w:rPr>
        <w:t xml:space="preserve"> </w:t>
      </w:r>
      <w:r w:rsidR="00AA30D8">
        <w:rPr>
          <w:highlight w:val="yellow"/>
        </w:rPr>
        <w:t>wysyła formularz</w:t>
      </w:r>
      <w:r w:rsidRPr="003F6AE9">
        <w:rPr>
          <w:highlight w:val="yellow"/>
        </w:rPr>
        <w:t xml:space="preserve"> do Działu</w:t>
      </w:r>
      <w:r w:rsidR="00AA30D8">
        <w:rPr>
          <w:highlight w:val="yellow"/>
        </w:rPr>
        <w:t xml:space="preserve"> Zaopatrzenia i magazynów (DZ) oraz DW KKO.</w:t>
      </w:r>
    </w:p>
    <w:sectPr w:rsidR="00F81F1D" w:rsidSect="00A9400F">
      <w:pgSz w:w="11906" w:h="16838"/>
      <w:pgMar w:top="568" w:right="566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F17D8"/>
    <w:multiLevelType w:val="hybridMultilevel"/>
    <w:tmpl w:val="FC82AE9A"/>
    <w:lvl w:ilvl="0" w:tplc="0415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EE35FA8"/>
    <w:multiLevelType w:val="hybridMultilevel"/>
    <w:tmpl w:val="0C3A58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AC0922"/>
    <w:multiLevelType w:val="hybridMultilevel"/>
    <w:tmpl w:val="3D14B70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FC6D67"/>
    <w:multiLevelType w:val="hybridMultilevel"/>
    <w:tmpl w:val="531231FE"/>
    <w:lvl w:ilvl="0" w:tplc="5490708C">
      <w:start w:val="1"/>
      <w:numFmt w:val="decimal"/>
      <w:lvlText w:val="%1."/>
      <w:lvlJc w:val="left"/>
      <w:pPr>
        <w:ind w:left="644" w:hanging="360"/>
      </w:pPr>
      <w:rPr>
        <w:rFonts w:hint="default"/>
        <w:sz w:val="40"/>
        <w:szCs w:val="4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8D4278"/>
    <w:multiLevelType w:val="hybridMultilevel"/>
    <w:tmpl w:val="9FDA11BC"/>
    <w:lvl w:ilvl="0" w:tplc="B920B8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C437B1B"/>
    <w:multiLevelType w:val="hybridMultilevel"/>
    <w:tmpl w:val="965E41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980452">
    <w:abstractNumId w:val="1"/>
  </w:num>
  <w:num w:numId="2" w16cid:durableId="460226209">
    <w:abstractNumId w:val="3"/>
  </w:num>
  <w:num w:numId="3" w16cid:durableId="294720540">
    <w:abstractNumId w:val="2"/>
  </w:num>
  <w:num w:numId="4" w16cid:durableId="29575635">
    <w:abstractNumId w:val="5"/>
  </w:num>
  <w:num w:numId="5" w16cid:durableId="1426917866">
    <w:abstractNumId w:val="0"/>
  </w:num>
  <w:num w:numId="6" w16cid:durableId="7213697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ocumentProtection w:edit="forms" w:formatting="1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389"/>
    <w:rsid w:val="00007F23"/>
    <w:rsid w:val="000139F9"/>
    <w:rsid w:val="000160BD"/>
    <w:rsid w:val="00025B06"/>
    <w:rsid w:val="000278B0"/>
    <w:rsid w:val="00031016"/>
    <w:rsid w:val="000473CA"/>
    <w:rsid w:val="00055DE0"/>
    <w:rsid w:val="000912C5"/>
    <w:rsid w:val="000C04B7"/>
    <w:rsid w:val="000D19D0"/>
    <w:rsid w:val="000E20FE"/>
    <w:rsid w:val="00134677"/>
    <w:rsid w:val="001546D3"/>
    <w:rsid w:val="00177AB6"/>
    <w:rsid w:val="001C7D12"/>
    <w:rsid w:val="001D46D1"/>
    <w:rsid w:val="001D5C0C"/>
    <w:rsid w:val="001E6DFB"/>
    <w:rsid w:val="00270E72"/>
    <w:rsid w:val="002A1F56"/>
    <w:rsid w:val="002A3A6E"/>
    <w:rsid w:val="002B0A75"/>
    <w:rsid w:val="0031224D"/>
    <w:rsid w:val="00313BDB"/>
    <w:rsid w:val="003265DA"/>
    <w:rsid w:val="00356B93"/>
    <w:rsid w:val="003871B0"/>
    <w:rsid w:val="00392041"/>
    <w:rsid w:val="003938F4"/>
    <w:rsid w:val="003961E2"/>
    <w:rsid w:val="003C078A"/>
    <w:rsid w:val="003F6AE9"/>
    <w:rsid w:val="00405665"/>
    <w:rsid w:val="004633D9"/>
    <w:rsid w:val="004E7922"/>
    <w:rsid w:val="004F6389"/>
    <w:rsid w:val="0050238D"/>
    <w:rsid w:val="005120B1"/>
    <w:rsid w:val="00540B48"/>
    <w:rsid w:val="00543E54"/>
    <w:rsid w:val="0054786F"/>
    <w:rsid w:val="0056259A"/>
    <w:rsid w:val="00581E50"/>
    <w:rsid w:val="005C777B"/>
    <w:rsid w:val="005F1514"/>
    <w:rsid w:val="005F3CC2"/>
    <w:rsid w:val="0063417E"/>
    <w:rsid w:val="0066137D"/>
    <w:rsid w:val="00666B86"/>
    <w:rsid w:val="006B1F32"/>
    <w:rsid w:val="00710401"/>
    <w:rsid w:val="0071370B"/>
    <w:rsid w:val="00745E13"/>
    <w:rsid w:val="00751FD3"/>
    <w:rsid w:val="00771A50"/>
    <w:rsid w:val="00782837"/>
    <w:rsid w:val="007A3E65"/>
    <w:rsid w:val="007A4A47"/>
    <w:rsid w:val="007C59FD"/>
    <w:rsid w:val="007D270B"/>
    <w:rsid w:val="008152DE"/>
    <w:rsid w:val="00823D11"/>
    <w:rsid w:val="008360B2"/>
    <w:rsid w:val="00836BEE"/>
    <w:rsid w:val="0084731D"/>
    <w:rsid w:val="0086620B"/>
    <w:rsid w:val="00883828"/>
    <w:rsid w:val="00893903"/>
    <w:rsid w:val="008C391D"/>
    <w:rsid w:val="00934E60"/>
    <w:rsid w:val="009520F0"/>
    <w:rsid w:val="00975471"/>
    <w:rsid w:val="0098272B"/>
    <w:rsid w:val="009C168E"/>
    <w:rsid w:val="009D7825"/>
    <w:rsid w:val="00A048B5"/>
    <w:rsid w:val="00A05582"/>
    <w:rsid w:val="00A20D68"/>
    <w:rsid w:val="00A7456B"/>
    <w:rsid w:val="00A779D6"/>
    <w:rsid w:val="00A835A9"/>
    <w:rsid w:val="00A83B5D"/>
    <w:rsid w:val="00A9400F"/>
    <w:rsid w:val="00A97440"/>
    <w:rsid w:val="00AA16FD"/>
    <w:rsid w:val="00AA30D8"/>
    <w:rsid w:val="00AB4AC6"/>
    <w:rsid w:val="00B000D5"/>
    <w:rsid w:val="00B0142E"/>
    <w:rsid w:val="00B42BBD"/>
    <w:rsid w:val="00B7514F"/>
    <w:rsid w:val="00B9122A"/>
    <w:rsid w:val="00BC5728"/>
    <w:rsid w:val="00BD0DB9"/>
    <w:rsid w:val="00BD7B0B"/>
    <w:rsid w:val="00BF2C5E"/>
    <w:rsid w:val="00C15710"/>
    <w:rsid w:val="00C15826"/>
    <w:rsid w:val="00C33B35"/>
    <w:rsid w:val="00C954FD"/>
    <w:rsid w:val="00CA2C7B"/>
    <w:rsid w:val="00CA7929"/>
    <w:rsid w:val="00CC25D8"/>
    <w:rsid w:val="00D066EA"/>
    <w:rsid w:val="00D54873"/>
    <w:rsid w:val="00D64C53"/>
    <w:rsid w:val="00D70389"/>
    <w:rsid w:val="00D847C7"/>
    <w:rsid w:val="00DA4AED"/>
    <w:rsid w:val="00DF5495"/>
    <w:rsid w:val="00E057A4"/>
    <w:rsid w:val="00E0778C"/>
    <w:rsid w:val="00E20C32"/>
    <w:rsid w:val="00E4401F"/>
    <w:rsid w:val="00E72C81"/>
    <w:rsid w:val="00F07E99"/>
    <w:rsid w:val="00F253FE"/>
    <w:rsid w:val="00F32D22"/>
    <w:rsid w:val="00F46A9E"/>
    <w:rsid w:val="00F73E3F"/>
    <w:rsid w:val="00F81F1D"/>
    <w:rsid w:val="00F82240"/>
    <w:rsid w:val="00F8300F"/>
    <w:rsid w:val="00FC2651"/>
    <w:rsid w:val="00FF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252E7"/>
  <w15:chartTrackingRefBased/>
  <w15:docId w15:val="{9C93DD7A-8E38-471C-B965-B5A036295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270E72"/>
    <w:rPr>
      <w:color w:val="808080"/>
    </w:rPr>
  </w:style>
  <w:style w:type="paragraph" w:styleId="Akapitzlist">
    <w:name w:val="List Paragraph"/>
    <w:basedOn w:val="Normalny"/>
    <w:uiPriority w:val="34"/>
    <w:qFormat/>
    <w:rsid w:val="003265DA"/>
    <w:pPr>
      <w:ind w:left="720"/>
      <w:contextualSpacing/>
    </w:pPr>
  </w:style>
  <w:style w:type="table" w:styleId="Tabela-Siatka">
    <w:name w:val="Table Grid"/>
    <w:basedOn w:val="Standardowy"/>
    <w:uiPriority w:val="39"/>
    <w:rsid w:val="001D4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">
    <w:name w:val="Styl1"/>
    <w:basedOn w:val="Domylnaczcionkaakapitu"/>
    <w:uiPriority w:val="1"/>
    <w:rsid w:val="000278B0"/>
    <w:rPr>
      <w:b/>
      <w:sz w:val="48"/>
    </w:rPr>
  </w:style>
  <w:style w:type="character" w:customStyle="1" w:styleId="Styl2">
    <w:name w:val="Styl2"/>
    <w:basedOn w:val="Domylnaczcionkaakapitu"/>
    <w:uiPriority w:val="1"/>
    <w:rsid w:val="000278B0"/>
    <w:rPr>
      <w:sz w:val="28"/>
    </w:rPr>
  </w:style>
  <w:style w:type="character" w:customStyle="1" w:styleId="Styl3">
    <w:name w:val="Styl3"/>
    <w:basedOn w:val="Domylnaczcionkaakapitu"/>
    <w:uiPriority w:val="1"/>
    <w:rsid w:val="00C954FD"/>
    <w:rPr>
      <w:sz w:val="28"/>
    </w:rPr>
  </w:style>
  <w:style w:type="character" w:styleId="Hipercze">
    <w:name w:val="Hyperlink"/>
    <w:basedOn w:val="Domylnaczcionkaakapitu"/>
    <w:uiPriority w:val="99"/>
    <w:unhideWhenUsed/>
    <w:rsid w:val="002A1F56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A1F56"/>
    <w:rPr>
      <w:color w:val="605E5C"/>
      <w:shd w:val="clear" w:color="auto" w:fill="E1DFDD"/>
    </w:rPr>
  </w:style>
  <w:style w:type="character" w:customStyle="1" w:styleId="short-nametxt">
    <w:name w:val="short-name__txt"/>
    <w:basedOn w:val="Domylnaczcionkaakapitu"/>
    <w:rsid w:val="007A3E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0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8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78568">
          <w:marLeft w:val="0"/>
          <w:marRight w:val="0"/>
          <w:marTop w:val="0"/>
          <w:marBottom w:val="0"/>
          <w:divBdr>
            <w:top w:val="single" w:sz="6" w:space="6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3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pawlowski.KMPLOCK\AppData\Local\Microsoft\Windows\INetCache\Content.Outlook\KEUUH9ZH\Zapotrzebowanie%20%20dotx%20(007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870801B2AD249F2BFAD6C4DCCCC223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03F6D7E-354C-4342-8277-B6DE6346F120}"/>
      </w:docPartPr>
      <w:docPartBody>
        <w:p w:rsidR="00EA653A" w:rsidRDefault="00011911" w:rsidP="00011911">
          <w:pPr>
            <w:pStyle w:val="B870801B2AD249F2BFAD6C4DCCCC223616"/>
          </w:pPr>
          <w:r w:rsidRPr="005F1514">
            <w:rPr>
              <w:i/>
              <w:sz w:val="28"/>
              <w:szCs w:val="28"/>
              <w:bdr w:val="single" w:sz="4" w:space="0" w:color="auto"/>
            </w:rPr>
            <w:t>wybierz imię i nazwisko</w:t>
          </w:r>
        </w:p>
      </w:docPartBody>
    </w:docPart>
    <w:docPart>
      <w:docPartPr>
        <w:name w:val="00839CCE1A664FB1A3C949EDE46C797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EC7B9D4-2497-4738-A2BC-F25F37AAA932}"/>
      </w:docPartPr>
      <w:docPartBody>
        <w:p w:rsidR="00EA653A" w:rsidRDefault="00011911" w:rsidP="00011911">
          <w:pPr>
            <w:pStyle w:val="00839CCE1A664FB1A3C949EDE46C797416"/>
          </w:pPr>
          <w:r>
            <w:rPr>
              <w:i/>
              <w:sz w:val="28"/>
              <w:szCs w:val="28"/>
              <w:bdr w:val="single" w:sz="4" w:space="0" w:color="auto"/>
            </w:rPr>
            <w:t>wybierz imię</w:t>
          </w:r>
          <w:r w:rsidRPr="005F1514">
            <w:rPr>
              <w:i/>
              <w:sz w:val="28"/>
              <w:szCs w:val="28"/>
              <w:bdr w:val="single" w:sz="4" w:space="0" w:color="auto"/>
            </w:rPr>
            <w:t xml:space="preserve"> i nazwisko</w:t>
          </w:r>
        </w:p>
      </w:docPartBody>
    </w:docPart>
    <w:docPart>
      <w:docPartPr>
        <w:name w:val="02A7D3F22B4440108A207900ED7F587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F0CEA56-090D-45B7-A68A-40F7F71E796A}"/>
      </w:docPartPr>
      <w:docPartBody>
        <w:p w:rsidR="00E36266" w:rsidRDefault="00011911" w:rsidP="00011911">
          <w:pPr>
            <w:pStyle w:val="02A7D3F22B4440108A207900ED7F587715"/>
          </w:pPr>
          <w:r>
            <w:rPr>
              <w:rStyle w:val="Tekstzastpczy"/>
            </w:rPr>
            <w:t xml:space="preserve">decyzja - </w:t>
          </w:r>
        </w:p>
      </w:docPartBody>
    </w:docPart>
    <w:docPart>
      <w:docPartPr>
        <w:name w:val="53259EC3D7224044A0E562AD119785F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F28B5A7-9BB0-42C5-9C29-B065B6CF52E2}"/>
      </w:docPartPr>
      <w:docPartBody>
        <w:p w:rsidR="00E36266" w:rsidRDefault="00011911">
          <w:r>
            <w:t xml:space="preserve">decyzja - </w:t>
          </w:r>
        </w:p>
      </w:docPartBody>
    </w:docPart>
    <w:docPart>
      <w:docPartPr>
        <w:name w:val="DDC14A9205BE44FD9D5ECC9D829818E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F5D0B09-1815-4188-A14C-9486769D32AC}"/>
      </w:docPartPr>
      <w:docPartBody>
        <w:p w:rsidR="007F5424" w:rsidRDefault="00011911" w:rsidP="00011911">
          <w:pPr>
            <w:pStyle w:val="DDC14A9205BE44FD9D5ECC9D829818EB10"/>
          </w:pPr>
          <w:r w:rsidRPr="003871B0">
            <w:rPr>
              <w:rStyle w:val="Tekstzastpczy"/>
              <w:sz w:val="24"/>
              <w:szCs w:val="24"/>
            </w:rPr>
            <w:t>Kliknij tutaj, aby wprowadzić datę.</w:t>
          </w:r>
        </w:p>
      </w:docPartBody>
    </w:docPart>
    <w:docPart>
      <w:docPartPr>
        <w:name w:val="D6206BB83DBB412DB5CCB676E8E876F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D897B30-75E7-46C1-A0A2-170FD29672BE}"/>
      </w:docPartPr>
      <w:docPartBody>
        <w:p w:rsidR="007F5424" w:rsidRDefault="00011911" w:rsidP="00011911">
          <w:pPr>
            <w:pStyle w:val="D6206BB83DBB412DB5CCB676E8E876F44"/>
          </w:pPr>
          <w:r>
            <w:rPr>
              <w:rStyle w:val="Tekstzastpczy"/>
              <w:i/>
              <w:sz w:val="28"/>
              <w:szCs w:val="28"/>
            </w:rPr>
            <w:t>wpisz imię</w:t>
          </w:r>
          <w:r w:rsidRPr="00C954FD">
            <w:rPr>
              <w:rStyle w:val="Tekstzastpczy"/>
              <w:i/>
              <w:sz w:val="28"/>
              <w:szCs w:val="28"/>
            </w:rPr>
            <w:t xml:space="preserve"> i nazwisko</w:t>
          </w:r>
          <w:r w:rsidRPr="008A2993">
            <w:rPr>
              <w:rStyle w:val="Tekstzastpczy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AD0"/>
    <w:rsid w:val="00006AA2"/>
    <w:rsid w:val="00007310"/>
    <w:rsid w:val="00011911"/>
    <w:rsid w:val="000B5235"/>
    <w:rsid w:val="00126AD0"/>
    <w:rsid w:val="00164362"/>
    <w:rsid w:val="00174AD2"/>
    <w:rsid w:val="00177801"/>
    <w:rsid w:val="001C5C7F"/>
    <w:rsid w:val="001E6EC5"/>
    <w:rsid w:val="001F0B1D"/>
    <w:rsid w:val="00201848"/>
    <w:rsid w:val="00207933"/>
    <w:rsid w:val="00207EE3"/>
    <w:rsid w:val="00213ADA"/>
    <w:rsid w:val="0028456B"/>
    <w:rsid w:val="002949CE"/>
    <w:rsid w:val="002D3E10"/>
    <w:rsid w:val="0030465D"/>
    <w:rsid w:val="00311789"/>
    <w:rsid w:val="00317272"/>
    <w:rsid w:val="003B6C97"/>
    <w:rsid w:val="003F32DF"/>
    <w:rsid w:val="004017BD"/>
    <w:rsid w:val="00434786"/>
    <w:rsid w:val="004F4763"/>
    <w:rsid w:val="0057287D"/>
    <w:rsid w:val="00613AB6"/>
    <w:rsid w:val="006A6B86"/>
    <w:rsid w:val="006B380C"/>
    <w:rsid w:val="006D710E"/>
    <w:rsid w:val="006F2240"/>
    <w:rsid w:val="00746140"/>
    <w:rsid w:val="00751D8B"/>
    <w:rsid w:val="00752237"/>
    <w:rsid w:val="007F2066"/>
    <w:rsid w:val="007F5424"/>
    <w:rsid w:val="008054F3"/>
    <w:rsid w:val="00865F58"/>
    <w:rsid w:val="008670A8"/>
    <w:rsid w:val="0087451E"/>
    <w:rsid w:val="008863FD"/>
    <w:rsid w:val="008A206C"/>
    <w:rsid w:val="00915C17"/>
    <w:rsid w:val="009678DC"/>
    <w:rsid w:val="00987BC0"/>
    <w:rsid w:val="00990C8D"/>
    <w:rsid w:val="009974A8"/>
    <w:rsid w:val="009D30FB"/>
    <w:rsid w:val="009E608F"/>
    <w:rsid w:val="00A0354C"/>
    <w:rsid w:val="00A13FF0"/>
    <w:rsid w:val="00A72FE7"/>
    <w:rsid w:val="00A803F0"/>
    <w:rsid w:val="00A93F0A"/>
    <w:rsid w:val="00AB1034"/>
    <w:rsid w:val="00AC03C8"/>
    <w:rsid w:val="00AC3708"/>
    <w:rsid w:val="00B90FB8"/>
    <w:rsid w:val="00BC51AE"/>
    <w:rsid w:val="00BE3FC9"/>
    <w:rsid w:val="00C137AE"/>
    <w:rsid w:val="00D7516A"/>
    <w:rsid w:val="00E116FD"/>
    <w:rsid w:val="00E36266"/>
    <w:rsid w:val="00E37B1B"/>
    <w:rsid w:val="00E66B8E"/>
    <w:rsid w:val="00E66D26"/>
    <w:rsid w:val="00E86B0E"/>
    <w:rsid w:val="00EA48FF"/>
    <w:rsid w:val="00EA653A"/>
    <w:rsid w:val="00EE742F"/>
    <w:rsid w:val="00F12A54"/>
    <w:rsid w:val="00F17243"/>
    <w:rsid w:val="00F25488"/>
    <w:rsid w:val="00F86491"/>
    <w:rsid w:val="00FB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164362"/>
    <w:rPr>
      <w:color w:val="808080"/>
    </w:rPr>
  </w:style>
  <w:style w:type="paragraph" w:customStyle="1" w:styleId="DDC14A9205BE44FD9D5ECC9D829818EB10">
    <w:name w:val="DDC14A9205BE44FD9D5ECC9D829818EB10"/>
    <w:rsid w:val="00011911"/>
    <w:rPr>
      <w:rFonts w:eastAsiaTheme="minorHAnsi"/>
      <w:lang w:eastAsia="en-US"/>
    </w:rPr>
  </w:style>
  <w:style w:type="paragraph" w:customStyle="1" w:styleId="D6206BB83DBB412DB5CCB676E8E876F44">
    <w:name w:val="D6206BB83DBB412DB5CCB676E8E876F44"/>
    <w:rsid w:val="00011911"/>
    <w:pPr>
      <w:ind w:left="720"/>
      <w:contextualSpacing/>
    </w:pPr>
    <w:rPr>
      <w:rFonts w:eastAsiaTheme="minorHAnsi"/>
      <w:lang w:eastAsia="en-US"/>
    </w:rPr>
  </w:style>
  <w:style w:type="paragraph" w:customStyle="1" w:styleId="02A7D3F22B4440108A207900ED7F587715">
    <w:name w:val="02A7D3F22B4440108A207900ED7F587715"/>
    <w:rsid w:val="00011911"/>
    <w:pPr>
      <w:ind w:left="720"/>
      <w:contextualSpacing/>
    </w:pPr>
    <w:rPr>
      <w:rFonts w:eastAsiaTheme="minorHAnsi"/>
      <w:lang w:eastAsia="en-US"/>
    </w:rPr>
  </w:style>
  <w:style w:type="paragraph" w:customStyle="1" w:styleId="B870801B2AD249F2BFAD6C4DCCCC223616">
    <w:name w:val="B870801B2AD249F2BFAD6C4DCCCC223616"/>
    <w:rsid w:val="00011911"/>
    <w:pPr>
      <w:ind w:left="720"/>
      <w:contextualSpacing/>
    </w:pPr>
    <w:rPr>
      <w:rFonts w:eastAsiaTheme="minorHAnsi"/>
      <w:lang w:eastAsia="en-US"/>
    </w:rPr>
  </w:style>
  <w:style w:type="paragraph" w:customStyle="1" w:styleId="00839CCE1A664FB1A3C949EDE46C797416">
    <w:name w:val="00839CCE1A664FB1A3C949EDE46C797416"/>
    <w:rsid w:val="00011911"/>
    <w:pPr>
      <w:ind w:left="720"/>
      <w:contextualSpacing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31A58F-127F-44B1-9E0A-AF46BDAA9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Zapotrzebowanie  dotx (007).dotx</Template>
  <TotalTime>9</TotalTime>
  <Pages>1</Pages>
  <Words>146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Pawłowski</dc:creator>
  <cp:keywords/>
  <dc:description/>
  <cp:lastModifiedBy>Krzysztof Mikołajczyk</cp:lastModifiedBy>
  <cp:revision>6</cp:revision>
  <dcterms:created xsi:type="dcterms:W3CDTF">2023-04-26T05:51:00Z</dcterms:created>
  <dcterms:modified xsi:type="dcterms:W3CDTF">2023-04-26T06:44:00Z</dcterms:modified>
</cp:coreProperties>
</file>